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rPr>
          <w:rFonts w:hint="eastAsia"/>
        </w:rPr>
      </w:pPr>
      <w:r>
        <w:rPr>
          <w:rFonts w:hint="eastAsia"/>
        </w:rPr>
        <w:t>// C program to demonstrate insert operation in binary search tree</w:t>
      </w:r>
    </w:p>
    <w:p>
      <w:pPr>
        <w:pStyle w:val="style0"/>
        <w:rPr>
          <w:rFonts w:hint="eastAsia"/>
        </w:rPr>
      </w:pPr>
      <w:r>
        <w:rPr>
          <w:rFonts w:hint="eastAsia"/>
        </w:rPr>
        <w:t>#include&lt;stdio.h&gt;</w:t>
      </w:r>
    </w:p>
    <w:p>
      <w:pPr>
        <w:pStyle w:val="style0"/>
        <w:rPr>
          <w:rFonts w:hint="eastAsia"/>
        </w:rPr>
      </w:pPr>
      <w:r>
        <w:rPr>
          <w:rFonts w:hint="eastAsia"/>
        </w:rPr>
        <w:t>#include&lt;stdlib.h&gt;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struct node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int key;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struct node *left, *right;</w:t>
      </w:r>
    </w:p>
    <w:p>
      <w:pPr>
        <w:pStyle w:val="style0"/>
        <w:rPr>
          <w:rFonts w:hint="eastAsia"/>
        </w:rPr>
      </w:pPr>
      <w:r>
        <w:rPr>
          <w:rFonts w:hint="eastAsia"/>
        </w:rPr>
        <w:t>};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// A utility function to create a new BST node</w:t>
      </w:r>
    </w:p>
    <w:p>
      <w:pPr>
        <w:pStyle w:val="style0"/>
        <w:rPr>
          <w:rFonts w:hint="eastAsia"/>
        </w:rPr>
      </w:pPr>
      <w:r>
        <w:rPr>
          <w:rFonts w:hint="eastAsia"/>
        </w:rPr>
        <w:t>struct node *newNode(int item)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struct node *temp = (struct node *)malloc(sizeof(struct node));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temp-&gt;key = item;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temp-&gt;left = temp-&gt;right = NULL;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return temp;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// A utility function to do inorder traversal of BST</w:t>
      </w:r>
    </w:p>
    <w:p>
      <w:pPr>
        <w:pStyle w:val="style0"/>
        <w:rPr>
          <w:rFonts w:hint="eastAsia"/>
        </w:rPr>
      </w:pPr>
      <w:r>
        <w:rPr>
          <w:rFonts w:hint="eastAsia"/>
        </w:rPr>
        <w:t>void inorder(struct node *root)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if (root != NULL)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inorder(root-&gt;left);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printf("%d \n", root-&gt;key);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inorder(root-&gt;right);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/* A utility function to insert a new node with given key in BST */</w:t>
      </w:r>
    </w:p>
    <w:p>
      <w:pPr>
        <w:pStyle w:val="style0"/>
        <w:rPr>
          <w:rFonts w:hint="eastAsia"/>
        </w:rPr>
      </w:pPr>
      <w:r>
        <w:rPr>
          <w:rFonts w:hint="eastAsia"/>
        </w:rPr>
        <w:t>struct node* insert(struct node* node, int key)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/* If the tree is empty, return a new node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if (node == NULL) return newNode(key);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  <w:t>/* Otherwise, recur down the tree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if (key &lt; node-&gt;key)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node-&gt;left = insert(node-&gt;left, 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else if (key &gt; node-&gt;key)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 xml:space="preserve">node-&gt;right = insert(node-&gt;right, key); 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  <w:t>/* return the (unchanged) node pointer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return node;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// Driver Program to test above functions</w:t>
      </w:r>
    </w:p>
    <w:p>
      <w:pPr>
        <w:pStyle w:val="style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/* Let us create following BST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ab/>
        <w:t>50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/</w:t>
        <w:tab/>
        <w:t xml:space="preserve"> \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30</w:t>
        <w:tab/>
        <w:t xml:space="preserve"> 70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ab/>
        <w:t>/ \ / \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20 40 60 80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struct node *root = NULL;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root = insert(root, 50);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insert(root, 30);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insert(root, 20);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insert(root, 40);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insert(root, 70);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insert(root, 60);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insert(root, 80);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  <w:t>// print inoder traversal of the BST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  <w:t>inorder(root);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  <w:t>return 0;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// C function to search a given key in a given BST</w:t>
      </w:r>
    </w:p>
    <w:p>
      <w:pPr>
        <w:pStyle w:val="style0"/>
        <w:rPr>
          <w:rFonts w:hint="eastAsia"/>
        </w:rPr>
      </w:pPr>
      <w:r>
        <w:rPr>
          <w:rFonts w:hint="eastAsia"/>
        </w:rPr>
        <w:t>struct node* search(struct node* root, int key)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Base Cases: root is null or key is present at root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if (root == NULL || root-&gt;key == key)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return root;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Key is greater than root's key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if (root-&gt;key &lt; key)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return search(root-&gt;right, 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Key is smaller than root's key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return search(root-&gt;left, 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/* Given a binary search tree and a key, this function deletes the key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and returns the new root */</w:t>
      </w:r>
    </w:p>
    <w:p>
      <w:pPr>
        <w:pStyle w:val="style0"/>
        <w:rPr>
          <w:rFonts w:hint="eastAsia"/>
        </w:rPr>
      </w:pPr>
      <w:r>
        <w:rPr>
          <w:rFonts w:hint="eastAsia"/>
        </w:rPr>
        <w:t>struct node* deleteNode(struct node* root, int key)</w:t>
      </w:r>
    </w:p>
    <w:p>
      <w:pPr>
        <w:pStyle w:val="style0"/>
        <w:rPr>
          <w:rFonts w:hint="eastAsia"/>
        </w:rPr>
      </w:pP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base case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if (root == NULL) return root;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If the key to be deleted is smaller than the root's key,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then it lies in left subtree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if (key &lt; root-&gt;key)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root-&gt;left = deleteNode(root-&gt;left, 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If the key to be deleted is greater than the root's key,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then it lies in right subtree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else if (key &gt; root-&gt;key)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root-&gt;right = deleteNode(root-&gt;right, 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if key is same as root's key, then This is the node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// to be deleted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// node with only one child or no child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if (root-&gt;left == NULL)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struct node *temp = root-&gt;right;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free(root);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return temp;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else if (root-&gt;right == NULL)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struct node *temp = root-&gt;left;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free(root);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return temp;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// node with two children: Get the inorder successor (smallest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// in the right subtree)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struct node* temp = minValueNode(root-&gt;right);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// Copy the inorder successor's content to this node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root-&gt;key = temp-&gt;key;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// Delete the inorder successor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root-&gt;right = deleteNode(root-&gt;right, temp-&gt;key);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return root;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1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1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1010101"/>
    <w:charset w:val="00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eastAsia="宋体" w:hAnsi="Times New Roman"/>
      <w:kern w:val="2"/>
      <w:sz w:val="21"/>
      <w:lang w:val="en-US" w:eastAsia="zh-CN"/>
    </w:rPr>
  </w:style>
  <w:style w:type="character" w:default="1" w:styleId="style65">
    <w:name w:val="Default Paragraph Font"/>
    <w:next w:val="style65"/>
    <w:rPr>
      <w:rFonts w:ascii="Times New Roman" w:eastAsia="宋体" w:hAnsi="Times New Roma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483</Words>
  <Characters>2316</Characters>
  <Application>WPS Office</Application>
  <DocSecurity>0</DocSecurity>
  <Paragraphs>151</Paragraphs>
  <ScaleCrop>false</ScaleCrop>
  <LinksUpToDate>false</LinksUpToDate>
  <CharactersWithSpaces>3045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2017-02-23T04:14:17Z</dcterms:created>
  <dc:creator>Mi 4i</dc:creator>
  <lastModifiedBy>Mi 4i</lastModifiedBy>
  <dcterms:modified xsi:type="dcterms:W3CDTF">2017-02-23T04:28:33Z</dcterms:modified>
</coreProperties>
</file>